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77" w:rsidRPr="00E44377" w:rsidRDefault="00E44377" w:rsidP="00E44377">
      <w:pPr>
        <w:rPr>
          <w:u w:val="single"/>
        </w:rPr>
      </w:pPr>
      <w:r w:rsidRPr="00E44377">
        <w:rPr>
          <w:u w:val="single"/>
        </w:rPr>
        <w:t>[-</w:t>
      </w:r>
      <w:proofErr w:type="gramStart"/>
      <w:r w:rsidRPr="00E44377">
        <w:rPr>
          <w:u w:val="single"/>
        </w:rPr>
        <w:t>+]\</w:t>
      </w:r>
      <w:proofErr w:type="gramEnd"/>
      <w:r w:rsidRPr="00E44377">
        <w:rPr>
          <w:u w:val="single"/>
        </w:rPr>
        <w:t>d{1,2}</w:t>
      </w:r>
    </w:p>
    <w:p w:rsidR="00E44377" w:rsidRDefault="00E44377" w:rsidP="00E44377"/>
    <w:p w:rsidR="00E44377" w:rsidRDefault="00E44377" w:rsidP="00E44377"/>
    <w:p w:rsidR="00E44377" w:rsidRDefault="00E44377" w:rsidP="00E44377">
      <w:r>
        <w:t xml:space="preserve">(-3) + (-5) = -3 - 5 = -8 </w:t>
      </w:r>
    </w:p>
    <w:p w:rsidR="00E44377" w:rsidRDefault="00E44377" w:rsidP="00E44377">
      <w:r>
        <w:t xml:space="preserve">(+3) + (-5) = 3 - 5 = -2 </w:t>
      </w:r>
    </w:p>
    <w:p w:rsidR="00E44377" w:rsidRDefault="00E44377" w:rsidP="00E44377">
      <w:r>
        <w:t xml:space="preserve">(+3) x (+4) = 3 x 4 = +12 = 12 </w:t>
      </w:r>
    </w:p>
    <w:p w:rsidR="00E44377" w:rsidRDefault="00E44377" w:rsidP="00E44377">
      <w:r>
        <w:t>(-3) x (-7) = +21 = 21</w:t>
      </w:r>
    </w:p>
    <w:p w:rsidR="00E44377" w:rsidRDefault="00E44377"/>
    <w:p w:rsidR="00E44377" w:rsidRDefault="00E44377"/>
    <w:p w:rsidR="00E44377" w:rsidRDefault="00E44377"/>
    <w:p w:rsidR="00E44377" w:rsidRDefault="00E44377"/>
    <w:p w:rsidR="00E44377" w:rsidRDefault="00E44377"/>
    <w:p w:rsidR="00E44377" w:rsidRPr="00E44377" w:rsidRDefault="00E44377">
      <w:pPr>
        <w:rPr>
          <w:u w:val="single"/>
        </w:rPr>
      </w:pPr>
      <w:r w:rsidRPr="00E44377">
        <w:rPr>
          <w:u w:val="single"/>
        </w:rPr>
        <w:t>#[a-</w:t>
      </w:r>
      <w:proofErr w:type="spellStart"/>
      <w:r w:rsidRPr="00E44377">
        <w:rPr>
          <w:u w:val="single"/>
        </w:rPr>
        <w:t>fA</w:t>
      </w:r>
      <w:proofErr w:type="spellEnd"/>
      <w:r w:rsidRPr="00E44377">
        <w:rPr>
          <w:u w:val="single"/>
        </w:rPr>
        <w:t>-F\</w:t>
      </w:r>
      <w:proofErr w:type="gramStart"/>
      <w:r w:rsidRPr="00E44377">
        <w:rPr>
          <w:u w:val="single"/>
        </w:rPr>
        <w:t>d]{</w:t>
      </w:r>
      <w:proofErr w:type="gramEnd"/>
      <w:r w:rsidRPr="00E44377">
        <w:rPr>
          <w:u w:val="single"/>
        </w:rPr>
        <w:t>6}</w:t>
      </w:r>
    </w:p>
    <w:p w:rsidR="00E44377" w:rsidRDefault="00E44377"/>
    <w:p w:rsidR="00E44377" w:rsidRDefault="00E44377" w:rsidP="00E44377">
      <w:proofErr w:type="spellStart"/>
      <w:r>
        <w:t>Hexadecimal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values are </w:t>
      </w:r>
      <w:proofErr w:type="spellStart"/>
      <w:r>
        <w:t>supported</w:t>
      </w:r>
      <w:proofErr w:type="spellEnd"/>
      <w:r>
        <w:t xml:space="preserve"> in all browsers. </w:t>
      </w:r>
    </w:p>
    <w:p w:rsidR="00E44377" w:rsidRDefault="00E44377" w:rsidP="00E44377">
      <w:r>
        <w:t xml:space="preserve">A 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#RRGGBB. </w:t>
      </w:r>
    </w:p>
    <w:p w:rsidR="00E44377" w:rsidRDefault="00E44377" w:rsidP="00E44377"/>
    <w:p w:rsidR="00E44377" w:rsidRDefault="00E44377" w:rsidP="00E44377">
      <w:r>
        <w:t>RR (</w:t>
      </w:r>
      <w:proofErr w:type="spellStart"/>
      <w:r>
        <w:t>red</w:t>
      </w:r>
      <w:proofErr w:type="spellEnd"/>
      <w:r>
        <w:t>), GG (green) and BB (</w:t>
      </w:r>
      <w:proofErr w:type="spellStart"/>
      <w:r>
        <w:t>blue</w:t>
      </w:r>
      <w:proofErr w:type="spellEnd"/>
      <w:r>
        <w:t xml:space="preserve">) are 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</w:p>
    <w:p w:rsidR="00E44377" w:rsidRDefault="00E44377" w:rsidP="00E44377">
      <w:proofErr w:type="spellStart"/>
      <w:proofErr w:type="gramStart"/>
      <w:r>
        <w:t>between</w:t>
      </w:r>
      <w:proofErr w:type="spellEnd"/>
      <w:proofErr w:type="gramEnd"/>
      <w:r>
        <w:t xml:space="preserve"> 00 and FF </w:t>
      </w:r>
      <w:proofErr w:type="spellStart"/>
      <w:r>
        <w:t>specifying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 of the </w:t>
      </w:r>
      <w:proofErr w:type="spellStart"/>
      <w:r>
        <w:t>color</w:t>
      </w:r>
      <w:proofErr w:type="spellEnd"/>
      <w:r>
        <w:t xml:space="preserve">. </w:t>
      </w:r>
    </w:p>
    <w:p w:rsidR="00E44377" w:rsidRDefault="00E44377" w:rsidP="00E44377"/>
    <w:p w:rsidR="00E44377" w:rsidRDefault="00E44377" w:rsidP="00E44377">
      <w:r>
        <w:t xml:space="preserve">For </w:t>
      </w:r>
      <w:proofErr w:type="spellStart"/>
      <w:r>
        <w:t>example</w:t>
      </w:r>
      <w:proofErr w:type="spellEnd"/>
      <w:r>
        <w:t xml:space="preserve">, #0000FF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blue</w:t>
      </w:r>
      <w:proofErr w:type="spellEnd"/>
      <w:r>
        <w:t xml:space="preserve"> </w:t>
      </w:r>
    </w:p>
    <w:p w:rsidR="00E44377" w:rsidRDefault="00E44377" w:rsidP="00E44377">
      <w:proofErr w:type="gramStart"/>
      <w:r>
        <w:t>component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value (FF) and the </w:t>
      </w:r>
      <w:proofErr w:type="spellStart"/>
      <w:r>
        <w:t>others</w:t>
      </w:r>
      <w:proofErr w:type="spellEnd"/>
      <w:r>
        <w:t xml:space="preserve"> are set to 00. </w:t>
      </w:r>
    </w:p>
    <w:p w:rsidR="00E44377" w:rsidRDefault="00E44377" w:rsidP="00E44377"/>
    <w:p w:rsidR="00E44377" w:rsidRDefault="00E44377" w:rsidP="00E44377">
      <w:r>
        <w:t xml:space="preserve">You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upper</w:t>
      </w:r>
      <w:proofErr w:type="spellEnd"/>
      <w:r>
        <w:t xml:space="preserve"> case or </w:t>
      </w:r>
      <w:proofErr w:type="spellStart"/>
      <w:r>
        <w:t>lower</w:t>
      </w:r>
      <w:proofErr w:type="spellEnd"/>
      <w:r>
        <w:t xml:space="preserve"> case </w:t>
      </w:r>
      <w:proofErr w:type="spellStart"/>
      <w:r>
        <w:t>letters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</w:p>
    <w:p w:rsidR="00E44377" w:rsidRDefault="00E44377" w:rsidP="00E44377">
      <w:proofErr w:type="spellStart"/>
      <w:proofErr w:type="gramStart"/>
      <w:r>
        <w:t>hexadecimal</w:t>
      </w:r>
      <w:proofErr w:type="spellEnd"/>
      <w:proofErr w:type="gramEnd"/>
      <w:r>
        <w:t xml:space="preserve"> values: #6A95ED or #6a95ed.</w:t>
      </w:r>
    </w:p>
    <w:p w:rsidR="00E44377" w:rsidRDefault="00E44377"/>
    <w:p w:rsidR="00E44377" w:rsidRDefault="00E44377"/>
    <w:p w:rsidR="00E44377" w:rsidRDefault="00E44377"/>
    <w:p w:rsidR="00E44377" w:rsidRDefault="00E44377"/>
    <w:p w:rsidR="00E44377" w:rsidRDefault="00E44377"/>
    <w:p w:rsidR="00E44377" w:rsidRDefault="00E44377"/>
    <w:p w:rsidR="004D732C" w:rsidRDefault="008F162C">
      <w:pPr>
        <w:rPr>
          <w:u w:val="single"/>
        </w:rPr>
      </w:pPr>
      <w:r>
        <w:rPr>
          <w:u w:val="single"/>
        </w:rPr>
        <w:lastRenderedPageBreak/>
        <w:t>&lt;h[0-6]&gt;</w:t>
      </w:r>
      <w:r w:rsidR="00FD2359" w:rsidRPr="00FD2359">
        <w:rPr>
          <w:u w:val="single"/>
        </w:rPr>
        <w:t>.*</w:t>
      </w:r>
      <w:r>
        <w:rPr>
          <w:u w:val="single"/>
        </w:rPr>
        <w:t>&lt;h\[0-6]</w:t>
      </w:r>
      <w:r w:rsidR="00FD2359" w:rsidRPr="00FD2359">
        <w:rPr>
          <w:u w:val="single"/>
        </w:rPr>
        <w:t>&gt;</w:t>
      </w:r>
    </w:p>
    <w:p w:rsidR="004D732C" w:rsidRDefault="004D732C">
      <w:pPr>
        <w:rPr>
          <w:u w:val="single"/>
        </w:rPr>
      </w:pPr>
    </w:p>
    <w:p w:rsidR="004D732C" w:rsidRDefault="004D732C"/>
    <w:p w:rsidR="00E44377" w:rsidRDefault="00E44377" w:rsidP="00E44377">
      <w:r>
        <w:t>&lt;</w:t>
      </w:r>
      <w:proofErr w:type="gramStart"/>
      <w:r>
        <w:t>html</w:t>
      </w:r>
      <w:proofErr w:type="gramEnd"/>
      <w:r>
        <w:t>&gt;</w:t>
      </w:r>
    </w:p>
    <w:p w:rsidR="00E44377" w:rsidRDefault="00E44377" w:rsidP="00E44377">
      <w:r>
        <w:t xml:space="preserve">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44377" w:rsidRDefault="00E44377" w:rsidP="00E44377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&gt;Titre&lt;/</w:t>
      </w:r>
      <w:proofErr w:type="spellStart"/>
      <w:r>
        <w:t>title</w:t>
      </w:r>
      <w:proofErr w:type="spellEnd"/>
      <w:r>
        <w:t>&gt;</w:t>
      </w:r>
    </w:p>
    <w:p w:rsidR="00E44377" w:rsidRDefault="00E44377" w:rsidP="00E44377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E44377" w:rsidRDefault="00E44377" w:rsidP="00E4437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1&gt;Titre de niveau 1&lt;/h1&gt;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2&gt;Présentation&lt;/h2&gt;</w:t>
      </w:r>
    </w:p>
    <w:p w:rsidR="00E44377" w:rsidRDefault="00E44377" w:rsidP="00E44377">
      <w:r>
        <w:t xml:space="preserve">    &lt;</w:t>
      </w:r>
      <w:proofErr w:type="gramStart"/>
      <w:r>
        <w:t>p</w:t>
      </w:r>
      <w:proofErr w:type="gramEnd"/>
      <w:r>
        <w:t>&gt;Paragraphe de texte&lt;/p&gt;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2&gt;Exemples&lt;/h2&gt;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3&gt;Exemple 1&lt;/h3&gt;</w:t>
      </w:r>
    </w:p>
    <w:p w:rsidR="00E44377" w:rsidRDefault="00E44377" w:rsidP="00E44377">
      <w:r>
        <w:t xml:space="preserve">    &lt;</w:t>
      </w:r>
      <w:proofErr w:type="gramStart"/>
      <w:r>
        <w:t>p</w:t>
      </w:r>
      <w:proofErr w:type="gramEnd"/>
      <w:r>
        <w:t>&gt;Paragraphe de texte&lt;/p&gt;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3&gt;Exemple 2&lt;/h3&gt;</w:t>
      </w:r>
    </w:p>
    <w:p w:rsidR="00E44377" w:rsidRDefault="00E44377" w:rsidP="00E44377">
      <w:r>
        <w:t xml:space="preserve">    &lt;</w:t>
      </w:r>
      <w:proofErr w:type="gramStart"/>
      <w:r>
        <w:t>p</w:t>
      </w:r>
      <w:proofErr w:type="gramEnd"/>
      <w:r>
        <w:t>&gt;Paragraphe de texte&lt;/p&gt;</w:t>
      </w:r>
    </w:p>
    <w:p w:rsidR="00E44377" w:rsidRDefault="00E44377" w:rsidP="00E44377">
      <w:r>
        <w:t xml:space="preserve">    &lt;</w:t>
      </w:r>
      <w:proofErr w:type="gramStart"/>
      <w:r>
        <w:t>h</w:t>
      </w:r>
      <w:proofErr w:type="gramEnd"/>
      <w:r>
        <w:t>2&gt;Voir également&lt;/h2&gt;</w:t>
      </w:r>
    </w:p>
    <w:p w:rsidR="00E44377" w:rsidRDefault="00E44377" w:rsidP="00E44377">
      <w:r>
        <w:t xml:space="preserve">    &lt;</w:t>
      </w:r>
      <w:proofErr w:type="gramStart"/>
      <w:r>
        <w:t>p</w:t>
      </w:r>
      <w:proofErr w:type="gramEnd"/>
      <w:r>
        <w:t>&gt;Paragraphe de texte&lt;/p&gt;</w:t>
      </w:r>
    </w:p>
    <w:p w:rsidR="00E44377" w:rsidRDefault="00E44377" w:rsidP="00E44377">
      <w:r>
        <w:t xml:space="preserve">  &lt;/body&gt;</w:t>
      </w:r>
    </w:p>
    <w:p w:rsidR="00E44377" w:rsidRDefault="00E44377" w:rsidP="00E44377">
      <w:r>
        <w:t>&lt;/html&gt;</w:t>
      </w:r>
    </w:p>
    <w:p w:rsidR="00E44377" w:rsidRDefault="00E44377" w:rsidP="00E44377"/>
    <w:p w:rsidR="00E44377" w:rsidRDefault="00E44377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197983" w:rsidRDefault="00197983" w:rsidP="00E44377"/>
    <w:p w:rsidR="00E44377" w:rsidRDefault="00197983" w:rsidP="00E44377">
      <w:pPr>
        <w:rPr>
          <w:u w:val="single"/>
        </w:rPr>
      </w:pPr>
      <w:proofErr w:type="gramStart"/>
      <w:r w:rsidRPr="00197983">
        <w:rPr>
          <w:u w:val="single"/>
        </w:rPr>
        <w:lastRenderedPageBreak/>
        <w:t>.*</w:t>
      </w:r>
      <w:proofErr w:type="gramEnd"/>
      <w:r w:rsidRPr="00197983">
        <w:rPr>
          <w:u w:val="single"/>
        </w:rPr>
        <w:t>[^0-9a-zA-Z\s].*[^0-9a-zA-Z\s].*</w:t>
      </w:r>
    </w:p>
    <w:p w:rsidR="00197983" w:rsidRDefault="00197983" w:rsidP="00E44377">
      <w:pPr>
        <w:rPr>
          <w:u w:val="single"/>
        </w:rPr>
      </w:pPr>
    </w:p>
    <w:p w:rsidR="00197983" w:rsidRDefault="00197983" w:rsidP="00197983">
      <w:r>
        <w:t>123456</w:t>
      </w:r>
    </w:p>
    <w:p w:rsidR="00197983" w:rsidRDefault="00197983" w:rsidP="00197983">
      <w:proofErr w:type="spellStart"/>
      <w:r>
        <w:t>JeConsulteMesEmailsHELMoTousLesJours</w:t>
      </w:r>
      <w:proofErr w:type="spellEnd"/>
    </w:p>
    <w:p w:rsidR="00197983" w:rsidRDefault="00197983" w:rsidP="00197983">
      <w:r>
        <w:t>www,H3LM0.be</w:t>
      </w:r>
    </w:p>
    <w:p w:rsidR="00197983" w:rsidRDefault="00197983" w:rsidP="00197983">
      <w:proofErr w:type="gramStart"/>
      <w:r>
        <w:t>abc</w:t>
      </w:r>
      <w:proofErr w:type="gramEnd"/>
      <w:r>
        <w:t xml:space="preserve">123 </w:t>
      </w:r>
    </w:p>
    <w:p w:rsidR="00197983" w:rsidRDefault="00197983" w:rsidP="00197983">
      <w:proofErr w:type="gramStart"/>
      <w:r>
        <w:t>japeJ</w:t>
      </w:r>
      <w:proofErr w:type="gramEnd"/>
      <w:r>
        <w:t>2017labCm1$$</w:t>
      </w:r>
    </w:p>
    <w:p w:rsidR="00197983" w:rsidRDefault="00197983" w:rsidP="00197983">
      <w:proofErr w:type="spellStart"/>
      <w:proofErr w:type="gramStart"/>
      <w:r>
        <w:t>password</w:t>
      </w:r>
      <w:proofErr w:type="spellEnd"/>
      <w:proofErr w:type="gramEnd"/>
    </w:p>
    <w:p w:rsidR="00197983" w:rsidRDefault="00197983" w:rsidP="00197983">
      <w:proofErr w:type="spellStart"/>
      <w:proofErr w:type="gramStart"/>
      <w:r>
        <w:t>shadow</w:t>
      </w:r>
      <w:proofErr w:type="spellEnd"/>
      <w:proofErr w:type="gramEnd"/>
    </w:p>
    <w:p w:rsidR="00197983" w:rsidRDefault="00197983" w:rsidP="00197983">
      <w:r>
        <w:t xml:space="preserve">0nVrSl'33D_ </w:t>
      </w:r>
    </w:p>
    <w:p w:rsidR="00197983" w:rsidRDefault="00197983" w:rsidP="00197983">
      <w:proofErr w:type="gramStart"/>
      <w:r>
        <w:t>gHt</w:t>
      </w:r>
      <w:proofErr w:type="gramEnd"/>
      <w:r>
        <w:t>3Eé2BdCeMaT1</w:t>
      </w:r>
    </w:p>
    <w:p w:rsidR="00197983" w:rsidRDefault="00197983" w:rsidP="00197983">
      <w:proofErr w:type="gramStart"/>
      <w:r>
        <w:t>azerty</w:t>
      </w:r>
      <w:proofErr w:type="gramEnd"/>
    </w:p>
    <w:p w:rsidR="00197983" w:rsidRDefault="00197983" w:rsidP="00197983">
      <w:proofErr w:type="gramStart"/>
      <w:r>
        <w:t>aGuD</w:t>
      </w:r>
      <w:proofErr w:type="gramEnd"/>
      <w:r>
        <w:t>+33t-MiJa</w:t>
      </w:r>
    </w:p>
    <w:p w:rsidR="00197983" w:rsidRDefault="00197983" w:rsidP="00197983">
      <w:proofErr w:type="spellStart"/>
      <w:proofErr w:type="gramStart"/>
      <w:r>
        <w:t>KrZ,èVmZiFr</w:t>
      </w:r>
      <w:proofErr w:type="spellEnd"/>
      <w:proofErr w:type="gramEnd"/>
    </w:p>
    <w:p w:rsidR="00197983" w:rsidRDefault="00197983" w:rsidP="00197983">
      <w:proofErr w:type="gramStart"/>
      <w:r>
        <w:t>superman</w:t>
      </w:r>
      <w:proofErr w:type="gramEnd"/>
    </w:p>
    <w:p w:rsidR="00197983" w:rsidRDefault="00197983" w:rsidP="00197983">
      <w:proofErr w:type="spellStart"/>
      <w:proofErr w:type="gramStart"/>
      <w:r>
        <w:t>iloveyou</w:t>
      </w:r>
      <w:proofErr w:type="spellEnd"/>
      <w:proofErr w:type="gramEnd"/>
    </w:p>
    <w:p w:rsidR="000701A5" w:rsidRDefault="000701A5" w:rsidP="00197983"/>
    <w:p w:rsidR="000701A5" w:rsidRDefault="000701A5" w:rsidP="00197983">
      <w:bookmarkStart w:id="0" w:name="_GoBack"/>
      <w:bookmarkEnd w:id="0"/>
    </w:p>
    <w:p w:rsidR="000701A5" w:rsidRDefault="000701A5" w:rsidP="00197983">
      <w:pPr>
        <w:rPr>
          <w:u w:val="single"/>
        </w:rPr>
      </w:pPr>
      <w:r w:rsidRPr="000701A5">
        <w:rPr>
          <w:u w:val="single"/>
        </w:rPr>
        <w:t>(([0-</w:t>
      </w:r>
      <w:proofErr w:type="gramStart"/>
      <w:r w:rsidRPr="000701A5">
        <w:rPr>
          <w:u w:val="single"/>
        </w:rPr>
        <w:t>2][</w:t>
      </w:r>
      <w:proofErr w:type="gramEnd"/>
      <w:r w:rsidRPr="000701A5">
        <w:rPr>
          <w:u w:val="single"/>
        </w:rPr>
        <w:t>\d])|(3[0-1]))[/]((0[1-9])|(1[0-2]))[/][\d]{4}</w:t>
      </w:r>
    </w:p>
    <w:p w:rsidR="000701A5" w:rsidRDefault="000701A5" w:rsidP="00197983">
      <w:pPr>
        <w:rPr>
          <w:u w:val="single"/>
        </w:rPr>
      </w:pPr>
    </w:p>
    <w:p w:rsidR="000701A5" w:rsidRDefault="000701A5" w:rsidP="000701A5">
      <w:r>
        <w:t xml:space="preserve">07/24/1969 </w:t>
      </w:r>
    </w:p>
    <w:p w:rsidR="000701A5" w:rsidRDefault="000701A5" w:rsidP="000701A5">
      <w:r>
        <w:t xml:space="preserve">01.01.1900 </w:t>
      </w:r>
    </w:p>
    <w:p w:rsidR="000701A5" w:rsidRDefault="000701A5" w:rsidP="000701A5">
      <w:r>
        <w:t xml:space="preserve">10/10/2017 </w:t>
      </w:r>
    </w:p>
    <w:p w:rsidR="000701A5" w:rsidRDefault="000701A5" w:rsidP="000701A5">
      <w:r>
        <w:t xml:space="preserve">1830/10/4 </w:t>
      </w:r>
    </w:p>
    <w:p w:rsidR="000701A5" w:rsidRDefault="000701A5" w:rsidP="000701A5">
      <w:r>
        <w:t xml:space="preserve">2/10/00 </w:t>
      </w:r>
    </w:p>
    <w:p w:rsidR="000701A5" w:rsidRDefault="000701A5" w:rsidP="000701A5">
      <w:r>
        <w:t xml:space="preserve">05-05-92 </w:t>
      </w:r>
    </w:p>
    <w:p w:rsidR="000701A5" w:rsidRDefault="000701A5" w:rsidP="000701A5">
      <w:r>
        <w:t xml:space="preserve">18/05/1804 </w:t>
      </w:r>
    </w:p>
    <w:p w:rsidR="000701A5" w:rsidRDefault="000701A5" w:rsidP="000701A5">
      <w:r>
        <w:t xml:space="preserve">6/30/1996 </w:t>
      </w:r>
    </w:p>
    <w:p w:rsidR="000701A5" w:rsidRDefault="000701A5" w:rsidP="000701A5">
      <w:r>
        <w:t xml:space="preserve">99/00/2000 </w:t>
      </w:r>
    </w:p>
    <w:p w:rsidR="000701A5" w:rsidRDefault="000701A5" w:rsidP="000701A5">
      <w:r>
        <w:t>06/12/1865</w:t>
      </w:r>
    </w:p>
    <w:p w:rsidR="000701A5" w:rsidRPr="000701A5" w:rsidRDefault="000701A5" w:rsidP="000701A5">
      <w:r>
        <w:t>31/00/1234</w:t>
      </w:r>
    </w:p>
    <w:sectPr w:rsidR="000701A5" w:rsidRPr="00070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0C"/>
    <w:rsid w:val="000701A5"/>
    <w:rsid w:val="0019429A"/>
    <w:rsid w:val="00197983"/>
    <w:rsid w:val="004D732C"/>
    <w:rsid w:val="008F162C"/>
    <w:rsid w:val="00921C1C"/>
    <w:rsid w:val="009C1F0C"/>
    <w:rsid w:val="00C86343"/>
    <w:rsid w:val="00E44377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B70E"/>
  <w15:chartTrackingRefBased/>
  <w15:docId w15:val="{55C864FB-0E8B-4290-B7AC-B0278B42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D9A8637A</Template>
  <TotalTime>139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BODSON</dc:creator>
  <cp:keywords/>
  <dc:description/>
  <cp:lastModifiedBy>Fabrice BODSON</cp:lastModifiedBy>
  <cp:revision>6</cp:revision>
  <dcterms:created xsi:type="dcterms:W3CDTF">2019-11-08T08:00:00Z</dcterms:created>
  <dcterms:modified xsi:type="dcterms:W3CDTF">2019-11-08T15:47:00Z</dcterms:modified>
</cp:coreProperties>
</file>